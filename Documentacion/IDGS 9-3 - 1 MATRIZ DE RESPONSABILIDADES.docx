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E31D8" w14:textId="4E8E84C1" w:rsidR="00E71991" w:rsidRDefault="007009DD" w:rsidP="007009DD">
      <w:pPr>
        <w:ind w:firstLine="0"/>
        <w:jc w:val="center"/>
        <w:rPr>
          <w:rFonts w:cs="Arial"/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4DB0EDFA" wp14:editId="63511B6C">
            <wp:extent cx="3543300" cy="15919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57" cy="16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12F2" w14:textId="77777777"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14:paraId="47B2A1D5" w14:textId="77777777"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14:paraId="6D38130B" w14:textId="46D6A852" w:rsidR="002E7216" w:rsidRDefault="002E7216" w:rsidP="007009D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14:paraId="1B3F8A5B" w14:textId="77777777" w:rsidR="002E7216" w:rsidRDefault="002E7216" w:rsidP="002E7216">
      <w:pPr>
        <w:ind w:firstLine="0"/>
        <w:jc w:val="center"/>
      </w:pPr>
    </w:p>
    <w:p w14:paraId="6FAB7430" w14:textId="77777777" w:rsidR="002D7497" w:rsidRDefault="002D7497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b/>
        </w:rPr>
        <w:t>MATRIZ DE RESPONSABILIDADES</w:t>
      </w:r>
    </w:p>
    <w:p w14:paraId="1F9538F2" w14:textId="77777777" w:rsidR="00AC0F82" w:rsidRPr="000051D7" w:rsidRDefault="00AC0F82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</w:p>
    <w:p w14:paraId="3AB657C8" w14:textId="77777777"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14:paraId="76000A24" w14:textId="1F4DDA81" w:rsidR="002E7216" w:rsidRDefault="003C663A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71991">
        <w:rPr>
          <w:rFonts w:cs="Arial"/>
          <w:b/>
          <w:sz w:val="28"/>
          <w:szCs w:val="28"/>
        </w:rPr>
        <w:t xml:space="preserve">. </w:t>
      </w:r>
      <w:r w:rsidR="00AC0F82">
        <w:rPr>
          <w:rFonts w:cs="Arial"/>
          <w:b/>
          <w:sz w:val="28"/>
          <w:szCs w:val="28"/>
        </w:rPr>
        <w:t>RICARDO ALEJANDRO SOTO MORALES</w:t>
      </w:r>
    </w:p>
    <w:p w14:paraId="7A91FF43" w14:textId="77777777"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14:paraId="4DFAA30D" w14:textId="01FA1F35"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5906BC">
        <w:rPr>
          <w:rFonts w:cs="Arial"/>
          <w:b/>
          <w:sz w:val="28"/>
          <w:szCs w:val="28"/>
        </w:rPr>
        <w:t>S</w:t>
      </w:r>
      <w:r>
        <w:rPr>
          <w:rFonts w:cs="Arial"/>
          <w:b/>
          <w:sz w:val="28"/>
          <w:szCs w:val="28"/>
        </w:rPr>
        <w:t>:</w:t>
      </w:r>
    </w:p>
    <w:p w14:paraId="738BEE65" w14:textId="009F6DA4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VICTOR MANUEL GALVAN</w:t>
      </w:r>
    </w:p>
    <w:p w14:paraId="7F3DEA3E" w14:textId="3D436552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FERNANDO SANDOVAL JR</w:t>
      </w:r>
    </w:p>
    <w:p w14:paraId="5D92D30E" w14:textId="7EF91BAF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CARLOS FRANCISCO PORRAS</w:t>
      </w:r>
    </w:p>
    <w:p w14:paraId="35A816F0" w14:textId="0D03F9E0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ADRIAN GERARDO ALCARAZ</w:t>
      </w:r>
    </w:p>
    <w:p w14:paraId="6630A53A" w14:textId="12B5BFCE" w:rsidR="005906BC" w:rsidRDefault="005906BC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KARINA REYNA</w:t>
      </w:r>
    </w:p>
    <w:p w14:paraId="04FC6531" w14:textId="63611ACB" w:rsidR="002E7216" w:rsidRDefault="005906BC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DAVID PEREZ</w:t>
      </w:r>
    </w:p>
    <w:p w14:paraId="61C2C4D1" w14:textId="77777777"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14:paraId="080572BA" w14:textId="77777777"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14:paraId="12107DBB" w14:textId="77777777" w:rsidR="002E7216" w:rsidRDefault="002E7216" w:rsidP="002E7216">
      <w:pPr>
        <w:ind w:firstLine="0"/>
        <w:jc w:val="left"/>
        <w:rPr>
          <w:rFonts w:cs="Arial"/>
          <w:b/>
          <w:sz w:val="28"/>
          <w:szCs w:val="28"/>
        </w:rPr>
      </w:pPr>
    </w:p>
    <w:p w14:paraId="24F1ACCA" w14:textId="34043299" w:rsidR="002E7216" w:rsidRDefault="002E7216" w:rsidP="002E7216">
      <w:pPr>
        <w:ind w:firstLine="0"/>
        <w:rPr>
          <w:rFonts w:cs="Arial"/>
          <w:sz w:val="28"/>
          <w:szCs w:val="28"/>
        </w:rPr>
      </w:pPr>
    </w:p>
    <w:p w14:paraId="4ECC3EDD" w14:textId="77777777" w:rsidR="00E424E8" w:rsidRDefault="00E424E8" w:rsidP="002E7216">
      <w:pPr>
        <w:ind w:firstLine="0"/>
        <w:rPr>
          <w:rFonts w:cs="Arial"/>
          <w:sz w:val="28"/>
          <w:szCs w:val="28"/>
        </w:rPr>
      </w:pPr>
    </w:p>
    <w:p w14:paraId="1F6C6A08" w14:textId="7DB50ACF" w:rsidR="007D3ABF" w:rsidRDefault="002E7216" w:rsidP="00434958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91011A">
        <w:rPr>
          <w:rFonts w:cs="Arial"/>
          <w:sz w:val="28"/>
          <w:szCs w:val="28"/>
        </w:rPr>
        <w:t xml:space="preserve">            </w:t>
      </w:r>
      <w:r w:rsidR="00902055">
        <w:rPr>
          <w:rFonts w:cs="Arial"/>
          <w:sz w:val="28"/>
          <w:szCs w:val="28"/>
        </w:rPr>
        <w:t xml:space="preserve"> </w:t>
      </w:r>
      <w:r w:rsidR="00902055">
        <w:rPr>
          <w:rFonts w:cs="Arial"/>
          <w:sz w:val="28"/>
          <w:szCs w:val="28"/>
          <w:lang w:val="es-MX"/>
        </w:rPr>
        <w:t>Noviembre,</w:t>
      </w:r>
      <w:r w:rsidR="00E71991">
        <w:rPr>
          <w:rFonts w:cs="Arial"/>
          <w:sz w:val="28"/>
          <w:szCs w:val="28"/>
        </w:rPr>
        <w:t xml:space="preserve"> 2022</w:t>
      </w:r>
    </w:p>
    <w:p w14:paraId="38443CF6" w14:textId="18E4D500" w:rsidR="00E424E8" w:rsidRDefault="00E424E8" w:rsidP="00434958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3CC03ED3" wp14:editId="1FAF528A">
            <wp:simplePos x="0" y="0"/>
            <wp:positionH relativeFrom="column">
              <wp:posOffset>4771334</wp:posOffset>
            </wp:positionH>
            <wp:positionV relativeFrom="paragraph">
              <wp:posOffset>-2153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59D34" w14:textId="6C79D4C7" w:rsidR="00BA22EF" w:rsidRDefault="00BA22EF" w:rsidP="00434958">
      <w:pPr>
        <w:ind w:firstLine="0"/>
        <w:rPr>
          <w:rFonts w:cs="Arial"/>
          <w:sz w:val="28"/>
          <w:szCs w:val="28"/>
        </w:rPr>
      </w:pPr>
    </w:p>
    <w:p w14:paraId="4E3F8BA8" w14:textId="77777777" w:rsidR="00434958" w:rsidRPr="000051D7" w:rsidRDefault="00434958" w:rsidP="00434958">
      <w:pPr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0051D7">
        <w:rPr>
          <w:b/>
        </w:rPr>
        <w:t>MATRIZ DE RESPONSABILIDAD</w:t>
      </w:r>
    </w:p>
    <w:p w14:paraId="76DD94C7" w14:textId="77777777" w:rsidR="00434958" w:rsidRDefault="00434958" w:rsidP="00434958">
      <w:pPr>
        <w:autoSpaceDE w:val="0"/>
        <w:autoSpaceDN w:val="0"/>
        <w:adjustRightInd w:val="0"/>
        <w:spacing w:line="240" w:lineRule="auto"/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434958" w:rsidRPr="00434958" w14:paraId="7E1CFB09" w14:textId="77777777" w:rsidTr="00000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A193F3" w14:textId="77777777"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2AB59C48" w14:textId="537A11EC" w:rsidR="00434958" w:rsidRPr="00434958" w:rsidRDefault="00FC21BF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1439492E" w14:textId="77777777"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74B92713" w14:textId="32E1642E" w:rsidR="00434958" w:rsidRPr="00434958" w:rsidRDefault="00D6474A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</w:t>
            </w:r>
            <w:r w:rsidR="00A64B5C">
              <w:rPr>
                <w:b w:val="0"/>
                <w:sz w:val="18"/>
                <w:szCs w:val="18"/>
              </w:rPr>
              <w:t>/</w:t>
            </w:r>
            <w:r>
              <w:rPr>
                <w:b w:val="0"/>
                <w:sz w:val="18"/>
                <w:szCs w:val="18"/>
              </w:rPr>
              <w:t>11</w:t>
            </w:r>
            <w:r w:rsidR="00A64B5C">
              <w:rPr>
                <w:b w:val="0"/>
                <w:sz w:val="18"/>
                <w:szCs w:val="18"/>
              </w:rPr>
              <w:t>/2022</w:t>
            </w:r>
          </w:p>
        </w:tc>
      </w:tr>
      <w:tr w:rsidR="00434958" w:rsidRPr="008B114E" w14:paraId="6ACEF556" w14:textId="77777777" w:rsidTr="0000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D78148" w14:textId="77777777"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NOMBRE:</w:t>
            </w:r>
          </w:p>
          <w:p w14:paraId="3E87681F" w14:textId="6DC002FB" w:rsidR="00434958" w:rsidRPr="008B114E" w:rsidRDefault="001E040C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1E040C">
              <w:rPr>
                <w:b w:val="0"/>
                <w:sz w:val="18"/>
                <w:szCs w:val="18"/>
                <w:lang w:val="es-MX"/>
              </w:rPr>
              <w:t>JESUS SAUL TELLEZ NUÑEZ</w:t>
            </w:r>
          </w:p>
        </w:tc>
        <w:tc>
          <w:tcPr>
            <w:tcW w:w="4297" w:type="dxa"/>
          </w:tcPr>
          <w:p w14:paraId="6BB2333E" w14:textId="77777777"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MX"/>
              </w:rPr>
            </w:pPr>
            <w:r w:rsidRPr="008B114E">
              <w:rPr>
                <w:b/>
                <w:sz w:val="18"/>
                <w:szCs w:val="18"/>
                <w:lang w:val="es-MX"/>
              </w:rPr>
              <w:t>ROL ASIGNADO:</w:t>
            </w:r>
          </w:p>
          <w:p w14:paraId="2E64C464" w14:textId="15B3959C" w:rsidR="00434958" w:rsidRPr="008B114E" w:rsidRDefault="00E424E8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</w:t>
            </w:r>
            <w:r w:rsidR="00B91111" w:rsidRPr="00B91111">
              <w:rPr>
                <w:sz w:val="18"/>
                <w:szCs w:val="18"/>
                <w:lang w:val="es-MX"/>
              </w:rPr>
              <w:t>mplementación</w:t>
            </w:r>
          </w:p>
        </w:tc>
      </w:tr>
    </w:tbl>
    <w:p w14:paraId="20A6C93F" w14:textId="77777777" w:rsidR="00434958" w:rsidRPr="008B114E" w:rsidRDefault="00434958" w:rsidP="00434958">
      <w:pPr>
        <w:autoSpaceDE w:val="0"/>
        <w:autoSpaceDN w:val="0"/>
        <w:adjustRightInd w:val="0"/>
        <w:spacing w:line="240" w:lineRule="auto"/>
        <w:rPr>
          <w:sz w:val="18"/>
          <w:szCs w:val="18"/>
          <w:lang w:val="es-MX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434958" w:rsidRPr="008B114E" w14:paraId="50A90839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9834A08" w14:textId="77777777"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PROCESO O HITO</w:t>
            </w:r>
          </w:p>
        </w:tc>
        <w:tc>
          <w:tcPr>
            <w:tcW w:w="6539" w:type="dxa"/>
          </w:tcPr>
          <w:p w14:paraId="7CBBEE11" w14:textId="77777777"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ACTIVIDADES</w:t>
            </w:r>
          </w:p>
        </w:tc>
      </w:tr>
      <w:tr w:rsidR="00434958" w:rsidRPr="008B114E" w14:paraId="64CFE933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FAD4AE5" w14:textId="121BF4D2" w:rsidR="00434958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Desarrollo</w:t>
            </w:r>
          </w:p>
        </w:tc>
        <w:tc>
          <w:tcPr>
            <w:tcW w:w="6539" w:type="dxa"/>
          </w:tcPr>
          <w:p w14:paraId="361F2B61" w14:textId="5415967E" w:rsidR="00434958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69624D">
              <w:rPr>
                <w:sz w:val="18"/>
                <w:szCs w:val="18"/>
                <w:lang w:val="es-MX"/>
              </w:rPr>
              <w:t>Implementar Prototipo</w:t>
            </w:r>
          </w:p>
        </w:tc>
      </w:tr>
      <w:tr w:rsidR="00434958" w:rsidRPr="008B114E" w14:paraId="2F60E2AC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73235E0" w14:textId="598F9290" w:rsidR="00434958" w:rsidRPr="008B114E" w:rsidRDefault="00434958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7C499EE0" w14:textId="79BFA81D" w:rsidR="00434958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Documentación Técnica</w:t>
            </w:r>
          </w:p>
        </w:tc>
      </w:tr>
      <w:tr w:rsidR="00434958" w:rsidRPr="008B114E" w14:paraId="3550429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2E4BE85" w14:textId="77777777" w:rsidR="00434958" w:rsidRPr="008B114E" w:rsidRDefault="00434958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6B4E48EB" w14:textId="74457FAA" w:rsidR="009640D7" w:rsidRPr="008B114E" w:rsidRDefault="0069624D" w:rsidP="0043495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Verificación Unitaria</w:t>
            </w:r>
          </w:p>
        </w:tc>
      </w:tr>
      <w:tr w:rsidR="0069624D" w:rsidRPr="008B114E" w14:paraId="5935B30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316EE1F" w14:textId="12461624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Entregables</w:t>
            </w:r>
          </w:p>
        </w:tc>
        <w:tc>
          <w:tcPr>
            <w:tcW w:w="6539" w:type="dxa"/>
          </w:tcPr>
          <w:p w14:paraId="01BA0A9C" w14:textId="222C6DB1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69624D">
              <w:rPr>
                <w:sz w:val="18"/>
                <w:szCs w:val="18"/>
                <w:lang w:val="es-MX"/>
              </w:rPr>
              <w:t>Prototipos</w:t>
            </w:r>
          </w:p>
        </w:tc>
      </w:tr>
      <w:tr w:rsidR="0069624D" w:rsidRPr="008B114E" w14:paraId="6CC6CA45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C20E6E8" w14:textId="61982DD1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547564F" w14:textId="1BECE3DB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Módulos</w:t>
            </w:r>
            <w:r w:rsidR="00D43CDE">
              <w:rPr>
                <w:sz w:val="18"/>
                <w:szCs w:val="18"/>
                <w:lang w:val="es-MX"/>
              </w:rPr>
              <w:t xml:space="preserve"> </w:t>
            </w:r>
          </w:p>
        </w:tc>
      </w:tr>
      <w:tr w:rsidR="0069624D" w:rsidRPr="008B114E" w14:paraId="37E7D1E6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14AB467" w14:textId="77777777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9F7864B" w14:textId="4F5FB02C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Implementación técnica</w:t>
            </w:r>
          </w:p>
        </w:tc>
      </w:tr>
      <w:tr w:rsidR="0069624D" w:rsidRPr="008B114E" w14:paraId="2CC8D7B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36C388C" w14:textId="0D289341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Comunicaciones</w:t>
            </w:r>
          </w:p>
        </w:tc>
        <w:tc>
          <w:tcPr>
            <w:tcW w:w="6539" w:type="dxa"/>
          </w:tcPr>
          <w:p w14:paraId="79C24473" w14:textId="0E37CC70" w:rsidR="0069624D" w:rsidRPr="008B114E" w:rsidRDefault="00140856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40856">
              <w:rPr>
                <w:sz w:val="18"/>
                <w:szCs w:val="18"/>
                <w:lang w:val="es-MX"/>
              </w:rPr>
              <w:t>Verificar el Software</w:t>
            </w:r>
          </w:p>
        </w:tc>
      </w:tr>
      <w:tr w:rsidR="00140856" w:rsidRPr="008B114E" w14:paraId="7C7A7BF1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A6DA4BE" w14:textId="77777777" w:rsidR="00140856" w:rsidRDefault="00140856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0B55FA92" w14:textId="407B8BFF" w:rsidR="00140856" w:rsidRPr="00140856" w:rsidRDefault="00140856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Integrar el sistema</w:t>
            </w:r>
          </w:p>
        </w:tc>
      </w:tr>
      <w:tr w:rsidR="00902055" w:rsidRPr="008B114E" w14:paraId="20FA7BA7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51A820" w14:textId="77777777" w:rsidR="00902055" w:rsidRDefault="00902055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05AB8ADA" w14:textId="77777777" w:rsidR="00902055" w:rsidRDefault="00902055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14:paraId="3339D182" w14:textId="77777777" w:rsidR="00434958" w:rsidRDefault="00434958" w:rsidP="00434958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434958" w:rsidRPr="00434958" w14:paraId="18FEB946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4C27413E" w14:textId="77777777" w:rsidR="00434958" w:rsidRPr="00434958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434958" w:rsidRPr="00434958" w14:paraId="1A4A5BB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7F166C6C" w14:textId="77777777" w:rsidR="00434958" w:rsidRPr="00434958" w:rsidRDefault="00434958" w:rsidP="00434958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A4A013D" w14:textId="4747299A" w:rsidR="000005C9" w:rsidRDefault="000005C9" w:rsidP="00BA22EF">
      <w:pPr>
        <w:autoSpaceDE w:val="0"/>
        <w:autoSpaceDN w:val="0"/>
        <w:adjustRightInd w:val="0"/>
        <w:spacing w:line="240" w:lineRule="auto"/>
        <w:ind w:firstLine="0"/>
      </w:pPr>
    </w:p>
    <w:p w14:paraId="2EF81CF0" w14:textId="264A3EB8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0954EBDE" w14:textId="19E96104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93BA73A" w14:textId="708B2E90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68649FE" w14:textId="08D15C89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B68D93F" w14:textId="77777777" w:rsidR="00902055" w:rsidRDefault="00902055" w:rsidP="00902055">
      <w:pPr>
        <w:autoSpaceDE w:val="0"/>
        <w:autoSpaceDN w:val="0"/>
        <w:adjustRightInd w:val="0"/>
        <w:spacing w:line="240" w:lineRule="auto"/>
        <w:ind w:firstLine="0"/>
      </w:pPr>
    </w:p>
    <w:p w14:paraId="544DEB44" w14:textId="3E43AD59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6BE96E69" w14:textId="7710B3E7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578BB922" w14:textId="10C0E9C6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6B3B6492" w14:textId="35E689ED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47CBDDA8" w14:textId="684608DC" w:rsidR="00BA22EF" w:rsidRDefault="00902055" w:rsidP="0043495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8011638" wp14:editId="7D95D5C8">
            <wp:simplePos x="0" y="0"/>
            <wp:positionH relativeFrom="column">
              <wp:posOffset>144422</wp:posOffset>
            </wp:positionH>
            <wp:positionV relativeFrom="paragraph">
              <wp:posOffset>6350</wp:posOffset>
            </wp:positionV>
            <wp:extent cx="1470991" cy="934569"/>
            <wp:effectExtent l="0" t="0" r="0" b="0"/>
            <wp:wrapNone/>
            <wp:docPr id="3" name="Imagen 3" descr="Archivo:Firma de Agustín Luque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Firma de Agustín Luque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91" cy="9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412EA" w14:textId="1013D33D" w:rsidR="00BA22EF" w:rsidRDefault="00BA22EF" w:rsidP="0043495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736140E3" wp14:editId="10DA364A">
            <wp:simplePos x="0" y="0"/>
            <wp:positionH relativeFrom="column">
              <wp:posOffset>3570135</wp:posOffset>
            </wp:positionH>
            <wp:positionV relativeFrom="paragraph">
              <wp:posOffset>84262</wp:posOffset>
            </wp:positionV>
            <wp:extent cx="2228850" cy="614333"/>
            <wp:effectExtent l="19050" t="76200" r="19050" b="717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00DC2" w14:textId="771C9E6B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1FF671FF" w14:textId="4C8018AE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1C2F1202" w14:textId="77777777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6BE55106" w14:textId="77777777" w:rsidR="000005C9" w:rsidRDefault="000005C9" w:rsidP="00434958">
      <w:pPr>
        <w:autoSpaceDE w:val="0"/>
        <w:autoSpaceDN w:val="0"/>
        <w:adjustRightInd w:val="0"/>
        <w:spacing w:line="240" w:lineRule="auto"/>
      </w:pPr>
    </w:p>
    <w:p w14:paraId="576244B2" w14:textId="77777777" w:rsidR="009640D7" w:rsidRDefault="00434958" w:rsidP="000005C9">
      <w:pPr>
        <w:autoSpaceDE w:val="0"/>
        <w:autoSpaceDN w:val="0"/>
        <w:adjustRightInd w:val="0"/>
        <w:spacing w:line="240" w:lineRule="auto"/>
        <w:ind w:firstLine="0"/>
      </w:pPr>
      <w:r>
        <w:t xml:space="preserve">FIRMA RESPONSABLE             </w:t>
      </w:r>
      <w:r w:rsidR="000005C9">
        <w:t xml:space="preserve">                              </w:t>
      </w:r>
      <w:r>
        <w:t xml:space="preserve">             FIRMA DE AUTORIZACIÓN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7C1D9037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241B2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3BCF2C1F" w14:textId="7BE4B0B1" w:rsidR="000005C9" w:rsidRPr="00434958" w:rsidRDefault="00FC21BF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15DC6ED1" w14:textId="77777777" w:rsidR="000005C9" w:rsidRDefault="000005C9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4493FB54" w14:textId="7B900233" w:rsidR="00A64B5C" w:rsidRPr="00434958" w:rsidRDefault="00E424E8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4FF88526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3291D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124C69" w14:textId="08E6582F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E424E8">
              <w:rPr>
                <w:b w:val="0"/>
                <w:sz w:val="18"/>
                <w:szCs w:val="18"/>
              </w:rPr>
              <w:t>LUIS OTONIEL MORFIN SAMANIEGO</w:t>
            </w:r>
          </w:p>
        </w:tc>
        <w:tc>
          <w:tcPr>
            <w:tcW w:w="4297" w:type="dxa"/>
          </w:tcPr>
          <w:p w14:paraId="690A276B" w14:textId="77777777" w:rsidR="000005C9" w:rsidRPr="00434958" w:rsidRDefault="000005C9" w:rsidP="0014085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45971474" w14:textId="77777777"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FrontEnd</w:t>
            </w:r>
          </w:p>
        </w:tc>
      </w:tr>
      <w:tr w:rsidR="00BA22EF" w:rsidRPr="00434958" w14:paraId="74E92CA4" w14:textId="77777777" w:rsidTr="004C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412E1" w14:textId="306282AB" w:rsidR="00BA22EF" w:rsidRPr="00434958" w:rsidRDefault="00BA22EF" w:rsidP="00BA22EF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</w:rPr>
            </w:pPr>
          </w:p>
        </w:tc>
        <w:tc>
          <w:tcPr>
            <w:tcW w:w="4297" w:type="dxa"/>
          </w:tcPr>
          <w:p w14:paraId="3394F78A" w14:textId="77777777" w:rsidR="00BA22EF" w:rsidRPr="00434958" w:rsidRDefault="00BA22EF" w:rsidP="004C10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0C18E8EF" w14:textId="6373B60A" w:rsidR="000005C9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14:paraId="691B7705" w14:textId="77777777" w:rsidR="00BA22EF" w:rsidRPr="00434958" w:rsidRDefault="00BA22EF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33ECD414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2ACE268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2D76717F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048ABDB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F90CCEC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FrontEnd</w:t>
            </w:r>
          </w:p>
        </w:tc>
        <w:tc>
          <w:tcPr>
            <w:tcW w:w="6539" w:type="dxa"/>
          </w:tcPr>
          <w:p w14:paraId="1112426B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Diseño de producto</w:t>
            </w:r>
          </w:p>
        </w:tc>
      </w:tr>
      <w:tr w:rsidR="000005C9" w:rsidRPr="00434958" w14:paraId="05EA0737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99BF954" w14:textId="77777777"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FB8F709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Selección de tipografía</w:t>
            </w:r>
          </w:p>
        </w:tc>
      </w:tr>
      <w:tr w:rsidR="000005C9" w:rsidRPr="00434958" w14:paraId="17B5B61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E236E84" w14:textId="77777777"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3053BE3B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Imágenes </w:t>
            </w:r>
          </w:p>
        </w:tc>
      </w:tr>
      <w:tr w:rsidR="000005C9" w:rsidRPr="00434958" w14:paraId="65D57CB9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116CC2C" w14:textId="77777777" w:rsidR="000005C9" w:rsidRPr="00EB2234" w:rsidRDefault="00EB2234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WireFrame</w:t>
            </w:r>
          </w:p>
        </w:tc>
        <w:tc>
          <w:tcPr>
            <w:tcW w:w="6539" w:type="dxa"/>
          </w:tcPr>
          <w:p w14:paraId="52A38295" w14:textId="77777777" w:rsidR="000005C9" w:rsidRPr="00EB2234" w:rsidRDefault="002013E3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Organización de </w:t>
            </w:r>
            <w:r w:rsidR="00EB2234"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14:paraId="6F8CCB9C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A1EA2F1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MockUps</w:t>
            </w:r>
          </w:p>
        </w:tc>
        <w:tc>
          <w:tcPr>
            <w:tcW w:w="6539" w:type="dxa"/>
          </w:tcPr>
          <w:p w14:paraId="145DDA4F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Diseño interactivo en Figma</w:t>
            </w:r>
          </w:p>
        </w:tc>
      </w:tr>
      <w:tr w:rsidR="002013E3" w:rsidRPr="00434958" w14:paraId="536F9A4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76C0162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557DBAAE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Reunión de avance</w:t>
            </w:r>
          </w:p>
        </w:tc>
      </w:tr>
      <w:tr w:rsidR="002013E3" w:rsidRPr="00434958" w14:paraId="13899876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B7D5872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Maquetado</w:t>
            </w:r>
          </w:p>
        </w:tc>
        <w:tc>
          <w:tcPr>
            <w:tcW w:w="6539" w:type="dxa"/>
          </w:tcPr>
          <w:p w14:paraId="12B70D65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Desarrollo de </w:t>
            </w:r>
            <w:r w:rsidR="00EB2234" w:rsidRPr="00EB2234">
              <w:rPr>
                <w:sz w:val="18"/>
                <w:szCs w:val="18"/>
                <w:lang w:val="es-MX"/>
              </w:rPr>
              <w:t>página</w:t>
            </w:r>
            <w:r w:rsidRPr="00EB2234">
              <w:rPr>
                <w:sz w:val="18"/>
                <w:szCs w:val="18"/>
                <w:lang w:val="es-MX"/>
              </w:rPr>
              <w:t xml:space="preserve"> </w:t>
            </w:r>
            <w:r w:rsidR="00EB2234" w:rsidRPr="00EB2234">
              <w:rPr>
                <w:sz w:val="18"/>
                <w:szCs w:val="18"/>
                <w:lang w:val="es-MX"/>
              </w:rPr>
              <w:t>móvil</w:t>
            </w:r>
          </w:p>
        </w:tc>
      </w:tr>
      <w:tr w:rsidR="002013E3" w:rsidRPr="00434958" w14:paraId="4D1E7895" w14:textId="77777777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0AAA642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DB8FF14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14:paraId="1BF9069A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504CF90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49B7C36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Desarrollo de página web</w:t>
            </w:r>
          </w:p>
        </w:tc>
      </w:tr>
      <w:tr w:rsidR="002013E3" w:rsidRPr="00434958" w14:paraId="5DDACF9F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B7EF366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04C6567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Despliegue </w:t>
            </w:r>
          </w:p>
        </w:tc>
      </w:tr>
      <w:tr w:rsidR="002013E3" w:rsidRPr="00434958" w14:paraId="46BF6B8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E5BF13C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84268E9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14:paraId="4327EA8E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4F0EE371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D5E206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4FA14C5C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09384AFC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92E61FB" w14:textId="77777777" w:rsidR="00BA22EF" w:rsidRDefault="00BA22EF" w:rsidP="00BA22EF">
      <w:pPr>
        <w:autoSpaceDE w:val="0"/>
        <w:autoSpaceDN w:val="0"/>
        <w:adjustRightInd w:val="0"/>
        <w:spacing w:line="240" w:lineRule="auto"/>
        <w:ind w:firstLine="0"/>
      </w:pPr>
    </w:p>
    <w:p w14:paraId="373AF910" w14:textId="1C359C4A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6C71B673" w14:textId="48C6E6EF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1963BD0" w14:textId="4B815DFF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D684CFC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171393C" w14:textId="0A83DED9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4FAD9C85" w14:textId="3A3312FC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525A7F78" w14:textId="77777777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43FBBDC5" w14:textId="13630EED" w:rsidR="00EB2234" w:rsidRDefault="00EB2234" w:rsidP="00BA22EF">
      <w:pPr>
        <w:autoSpaceDE w:val="0"/>
        <w:autoSpaceDN w:val="0"/>
        <w:adjustRightInd w:val="0"/>
        <w:spacing w:line="240" w:lineRule="auto"/>
        <w:ind w:firstLine="0"/>
      </w:pPr>
    </w:p>
    <w:p w14:paraId="2BAC0F00" w14:textId="6898875B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02C84414" w14:textId="0008E19C" w:rsidR="000005C9" w:rsidRDefault="00902055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26FB4110" wp14:editId="5AC3E40B">
            <wp:simplePos x="0" y="0"/>
            <wp:positionH relativeFrom="column">
              <wp:posOffset>-91964</wp:posOffset>
            </wp:positionH>
            <wp:positionV relativeFrom="paragraph">
              <wp:posOffset>157397</wp:posOffset>
            </wp:positionV>
            <wp:extent cx="1846371" cy="985962"/>
            <wp:effectExtent l="0" t="0" r="1905" b="5080"/>
            <wp:wrapNone/>
            <wp:docPr id="5" name="Imagen 5" descr="Archivo:Firma de Susana Díaz Pachec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Firma de Susana Díaz Pachec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71" cy="9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854E8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70E377B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 wp14:anchorId="47A0FA24" wp14:editId="05A9047C">
            <wp:simplePos x="0" y="0"/>
            <wp:positionH relativeFrom="column">
              <wp:posOffset>3550920</wp:posOffset>
            </wp:positionH>
            <wp:positionV relativeFrom="paragraph">
              <wp:posOffset>152400</wp:posOffset>
            </wp:positionV>
            <wp:extent cx="2228850" cy="614333"/>
            <wp:effectExtent l="19050" t="76200" r="19050" b="717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32314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2715955A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020F646F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238C956C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EF3106F" w14:textId="5A7B602D" w:rsidR="00BA22EF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56E7B332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E8F5BF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4A289221" w14:textId="42D844DE" w:rsidR="000005C9" w:rsidRPr="00434958" w:rsidRDefault="00FC21BF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117ACBA4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2EE30947" w14:textId="57356A8A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2EAC4655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26D2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B2C298" w14:textId="3A26B810" w:rsidR="000005C9" w:rsidRPr="00434958" w:rsidRDefault="00133425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GAMALIEL LAMADRID PEREZ</w:t>
            </w:r>
          </w:p>
        </w:tc>
        <w:tc>
          <w:tcPr>
            <w:tcW w:w="4297" w:type="dxa"/>
          </w:tcPr>
          <w:p w14:paraId="74E00EFE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52AC14F1" w14:textId="77777777"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BackEnd</w:t>
            </w:r>
          </w:p>
        </w:tc>
      </w:tr>
    </w:tbl>
    <w:p w14:paraId="2212EA1F" w14:textId="77777777"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4D10DB36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AAC666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52E24228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59558761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AB688ED" w14:textId="77777777" w:rsidR="000005C9" w:rsidRPr="00434958" w:rsidRDefault="00972130" w:rsidP="00972130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Requerimiento</w:t>
            </w:r>
          </w:p>
        </w:tc>
        <w:tc>
          <w:tcPr>
            <w:tcW w:w="6539" w:type="dxa"/>
          </w:tcPr>
          <w:p w14:paraId="67AFAB8F" w14:textId="77777777" w:rsidR="000005C9" w:rsidRPr="00434958" w:rsidRDefault="00972130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software</w:t>
            </w:r>
          </w:p>
        </w:tc>
      </w:tr>
      <w:tr w:rsidR="00CF35EC" w:rsidRPr="00434958" w14:paraId="185055C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1378CCC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B2151EB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hardware</w:t>
            </w:r>
          </w:p>
        </w:tc>
      </w:tr>
      <w:tr w:rsidR="00CF35EC" w:rsidRPr="00434958" w14:paraId="4BE2B529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CF67520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de trabajo</w:t>
            </w:r>
          </w:p>
        </w:tc>
        <w:tc>
          <w:tcPr>
            <w:tcW w:w="6539" w:type="dxa"/>
          </w:tcPr>
          <w:p w14:paraId="75F82650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del modelo de trabajo</w:t>
            </w:r>
          </w:p>
        </w:tc>
      </w:tr>
      <w:tr w:rsidR="00CF35EC" w:rsidRPr="00434958" w14:paraId="6C83E81C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34CC786" w14:textId="4A79EB4E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al </w:t>
            </w:r>
            <w:r w:rsidR="00FC21BF">
              <w:rPr>
                <w:sz w:val="18"/>
                <w:szCs w:val="18"/>
              </w:rPr>
              <w:t>BackEnd</w:t>
            </w:r>
          </w:p>
        </w:tc>
        <w:tc>
          <w:tcPr>
            <w:tcW w:w="6539" w:type="dxa"/>
          </w:tcPr>
          <w:p w14:paraId="438F5385" w14:textId="6A7E2053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constantes al funcionamiento del </w:t>
            </w:r>
            <w:r w:rsidR="00FC21BF">
              <w:rPr>
                <w:sz w:val="18"/>
                <w:szCs w:val="18"/>
              </w:rPr>
              <w:t>BackEnd</w:t>
            </w:r>
          </w:p>
        </w:tc>
      </w:tr>
      <w:tr w:rsidR="00CF35EC" w:rsidRPr="00434958" w14:paraId="4F8AB45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B6C6F5D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Auditoria</w:t>
            </w:r>
          </w:p>
        </w:tc>
        <w:tc>
          <w:tcPr>
            <w:tcW w:w="6539" w:type="dxa"/>
          </w:tcPr>
          <w:p w14:paraId="29F8F98F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Verificación de funcionalidad deseada</w:t>
            </w:r>
          </w:p>
        </w:tc>
      </w:tr>
      <w:tr w:rsidR="00CF35EC" w:rsidRPr="00434958" w14:paraId="652F54A2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73491AC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6C52BD4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18D4834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349C5FA3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5417EAE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226668C0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E0DCC60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BDBDB2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26113E92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7A793A4B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78A4DB6C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B04E0B7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5E25451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372B1DBA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C58AB0D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CC7BA96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02600F0E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D44A22A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7FB4D90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21C9453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6F62F82C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33C9CA30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DCD5A8D" w14:textId="7AA8AB8A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401DAE83" wp14:editId="4DBCAA89">
            <wp:simplePos x="0" y="0"/>
            <wp:positionH relativeFrom="column">
              <wp:posOffset>-539115</wp:posOffset>
            </wp:positionH>
            <wp:positionV relativeFrom="paragraph">
              <wp:posOffset>53975</wp:posOffset>
            </wp:positionV>
            <wp:extent cx="2776855" cy="2082800"/>
            <wp:effectExtent l="0" t="0" r="0" b="0"/>
            <wp:wrapNone/>
            <wp:docPr id="7" name="Imagen 7" descr="Archivo:Firma Patricio Luna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chivo:Firma Patricio Luna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B407" w14:textId="0C9171E3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42CAB89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5A62647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BB4B646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2EC13FC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46B84614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59E72688" wp14:editId="0A573023">
            <wp:simplePos x="0" y="0"/>
            <wp:positionH relativeFrom="column">
              <wp:posOffset>3574825</wp:posOffset>
            </wp:positionH>
            <wp:positionV relativeFrom="paragraph">
              <wp:posOffset>8282</wp:posOffset>
            </wp:positionV>
            <wp:extent cx="2228850" cy="61433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53B1E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1499BD2D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054396B0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CF89DB4" w14:textId="77777777" w:rsidR="00845E0E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38C6CBF9" w14:textId="77777777"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439C74EE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8BD12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37E443ED" w14:textId="378C1D9B" w:rsidR="000005C9" w:rsidRPr="00434958" w:rsidRDefault="00FC21BF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4B0EA4C0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0BD348CC" w14:textId="702BF526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1EC12DC8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E987D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6CDEEE" w14:textId="332F16CD" w:rsidR="000005C9" w:rsidRPr="00434958" w:rsidRDefault="00B91111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ARELY LARA</w:t>
            </w:r>
            <w:r w:rsidR="00E424E8">
              <w:rPr>
                <w:b w:val="0"/>
                <w:sz w:val="18"/>
                <w:szCs w:val="18"/>
              </w:rPr>
              <w:t xml:space="preserve"> HERNANDEZ</w:t>
            </w:r>
          </w:p>
        </w:tc>
        <w:tc>
          <w:tcPr>
            <w:tcW w:w="4297" w:type="dxa"/>
          </w:tcPr>
          <w:p w14:paraId="7BB14366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5A739252" w14:textId="77777777" w:rsidR="000005C9" w:rsidRPr="00434958" w:rsidRDefault="002A3FBA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64B5C">
              <w:rPr>
                <w:sz w:val="18"/>
                <w:szCs w:val="18"/>
              </w:rPr>
              <w:t xml:space="preserve"> de Datos</w:t>
            </w:r>
          </w:p>
        </w:tc>
      </w:tr>
    </w:tbl>
    <w:p w14:paraId="74060AE6" w14:textId="77777777"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1F4AE4C0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6DD1111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09E4883B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203D33CF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9215D2F" w14:textId="18ECEC88" w:rsidR="000005C9" w:rsidRPr="00434958" w:rsidRDefault="001E040C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</w:t>
            </w:r>
          </w:p>
        </w:tc>
        <w:tc>
          <w:tcPr>
            <w:tcW w:w="6539" w:type="dxa"/>
          </w:tcPr>
          <w:p w14:paraId="30008D65" w14:textId="77777777"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datos</w:t>
            </w:r>
          </w:p>
        </w:tc>
      </w:tr>
      <w:tr w:rsidR="000005C9" w:rsidRPr="00434958" w14:paraId="7C6E5297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6F9570D" w14:textId="77777777"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68D792C" w14:textId="77777777"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Bocetos de tablas</w:t>
            </w:r>
          </w:p>
        </w:tc>
      </w:tr>
      <w:tr w:rsidR="000005C9" w:rsidRPr="00434958" w14:paraId="2E167EFA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F63613E" w14:textId="77777777"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Modelado de la base de datos</w:t>
            </w:r>
          </w:p>
        </w:tc>
        <w:tc>
          <w:tcPr>
            <w:tcW w:w="6539" w:type="dxa"/>
          </w:tcPr>
          <w:p w14:paraId="12966111" w14:textId="77777777" w:rsidR="000005C9" w:rsidRPr="008963F1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Modelar la base de datos en software</w:t>
            </w:r>
          </w:p>
        </w:tc>
      </w:tr>
      <w:tr w:rsidR="000005C9" w:rsidRPr="00434958" w14:paraId="45E2D926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0120055" w14:textId="77777777"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la base de datos</w:t>
            </w:r>
          </w:p>
        </w:tc>
        <w:tc>
          <w:tcPr>
            <w:tcW w:w="6539" w:type="dxa"/>
          </w:tcPr>
          <w:p w14:paraId="3DA3899B" w14:textId="77777777" w:rsidR="000005C9" w:rsidRPr="00434958" w:rsidRDefault="00700AC5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AC5">
              <w:rPr>
                <w:sz w:val="18"/>
                <w:szCs w:val="18"/>
                <w:lang w:val="es-MX"/>
              </w:rPr>
              <w:t xml:space="preserve">Introducción </w:t>
            </w:r>
            <w:r>
              <w:rPr>
                <w:sz w:val="18"/>
                <w:szCs w:val="18"/>
              </w:rPr>
              <w:t>de datos a la base de datos</w:t>
            </w:r>
          </w:p>
        </w:tc>
      </w:tr>
      <w:tr w:rsidR="000005C9" w:rsidRPr="00434958" w14:paraId="2F932958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AB1587A" w14:textId="77777777"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09C19B5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4C93B4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5C5DD3EF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1BCB2BD9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70084FD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16986932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9EB0F06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9AC03AB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77156A38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30FF35E7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710D24C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3A307CD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9F0D1E0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3568F0D6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1BB4AE48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76B7590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ACA4D3F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A8DAA0D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3D7A777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9038FE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19D534BC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6435078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B98E1E7" w14:textId="5F72ADD6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7BB7D017" wp14:editId="55B7058E">
            <wp:simplePos x="0" y="0"/>
            <wp:positionH relativeFrom="column">
              <wp:posOffset>-417195</wp:posOffset>
            </wp:positionH>
            <wp:positionV relativeFrom="paragraph">
              <wp:posOffset>195580</wp:posOffset>
            </wp:positionV>
            <wp:extent cx="2362200" cy="995077"/>
            <wp:effectExtent l="0" t="0" r="0" b="0"/>
            <wp:wrapNone/>
            <wp:docPr id="9" name="Imagen 9" descr="File:Firma de Joaquín Barand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Firma de Joaquín Barand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F22A1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5C802772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695CF485" wp14:editId="2E1D8DA6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19A8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3CC31953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23AF501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7A001AF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706D580F" w14:textId="56ED7728"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6F012966" w14:textId="1A9E0F2A" w:rsidR="00140856" w:rsidRDefault="00140856" w:rsidP="000005C9">
      <w:pPr>
        <w:autoSpaceDE w:val="0"/>
        <w:autoSpaceDN w:val="0"/>
        <w:adjustRightInd w:val="0"/>
        <w:spacing w:line="240" w:lineRule="auto"/>
        <w:ind w:firstLine="0"/>
      </w:pPr>
    </w:p>
    <w:p w14:paraId="0D45F013" w14:textId="77777777" w:rsidR="00140856" w:rsidRDefault="00140856" w:rsidP="00140856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140856" w:rsidRPr="00434958" w14:paraId="5DC703BB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17AEBE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5A977E72" w14:textId="029497DC" w:rsidR="00140856" w:rsidRPr="00434958" w:rsidRDefault="00FC21BF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00DAC9F0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6481AC97" w14:textId="08FB81A7" w:rsidR="00140856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140856" w:rsidRPr="00434958" w14:paraId="5657411F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7114C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98F6DD2" w14:textId="5372F374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SILVESTRE SERVIN</w:t>
            </w:r>
          </w:p>
        </w:tc>
        <w:tc>
          <w:tcPr>
            <w:tcW w:w="4297" w:type="dxa"/>
          </w:tcPr>
          <w:p w14:paraId="6E74E9A1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1633A540" w14:textId="07F446F2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Prototipado</w:t>
            </w:r>
          </w:p>
        </w:tc>
      </w:tr>
    </w:tbl>
    <w:p w14:paraId="6C6A16EE" w14:textId="0668DCB3" w:rsidR="00140856" w:rsidRPr="00434958" w:rsidRDefault="00140856" w:rsidP="00140856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140856" w:rsidRPr="00434958" w14:paraId="581359FD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FE8C0B" w14:textId="77777777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0C4F44E9" w14:textId="77777777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902055" w:rsidRPr="00434958" w14:paraId="248FF3A6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970135A" w14:textId="5183A68F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Diagramación</w:t>
            </w:r>
          </w:p>
        </w:tc>
        <w:tc>
          <w:tcPr>
            <w:tcW w:w="6539" w:type="dxa"/>
          </w:tcPr>
          <w:p w14:paraId="5BA358BB" w14:textId="4299AAD8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diagrama del maquetado que tendrá el producto.</w:t>
            </w:r>
          </w:p>
        </w:tc>
      </w:tr>
      <w:tr w:rsidR="00902055" w:rsidRPr="00434958" w14:paraId="58A5ADE5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182E87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61E04A9" w14:textId="1C3BF3B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Determinar secuencia de los pasos</w:t>
            </w:r>
          </w:p>
        </w:tc>
      </w:tr>
      <w:tr w:rsidR="00902055" w:rsidRPr="00434958" w14:paraId="5935340A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70D169C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C295880" w14:textId="73D5C3B1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Determina los límites.</w:t>
            </w:r>
          </w:p>
        </w:tc>
      </w:tr>
      <w:tr w:rsidR="00902055" w:rsidRPr="00434958" w14:paraId="2A25CB1A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91A421D" w14:textId="42401756" w:rsidR="00902055" w:rsidRPr="00902055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6539" w:type="dxa"/>
          </w:tcPr>
          <w:p w14:paraId="2F67549D" w14:textId="37C03914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Ajustar</w:t>
            </w:r>
            <w:r w:rsidRPr="00902055">
              <w:rPr>
                <w:sz w:val="18"/>
                <w:szCs w:val="16"/>
              </w:rPr>
              <w:t xml:space="preserve"> detalles.</w:t>
            </w:r>
          </w:p>
        </w:tc>
      </w:tr>
      <w:tr w:rsidR="00902055" w:rsidRPr="00434958" w14:paraId="79CDEE38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ED638A" w14:textId="5DD4AF5D" w:rsidR="00902055" w:rsidRPr="00902055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Ensamblaje</w:t>
            </w:r>
          </w:p>
        </w:tc>
        <w:tc>
          <w:tcPr>
            <w:tcW w:w="6539" w:type="dxa"/>
          </w:tcPr>
          <w:p w14:paraId="5C10565C" w14:textId="199EC186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Montar dispositivo</w:t>
            </w:r>
          </w:p>
        </w:tc>
      </w:tr>
      <w:tr w:rsidR="00902055" w:rsidRPr="00434958" w14:paraId="17FD0CF0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C38E2A3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D5B70A3" w14:textId="32EF4DAA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Optimización del diseño.</w:t>
            </w:r>
          </w:p>
        </w:tc>
      </w:tr>
      <w:tr w:rsidR="00902055" w:rsidRPr="00434958" w14:paraId="7AB67A14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1E5FFF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4F9AA4F0" w14:textId="285FB6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Verifica</w:t>
            </w:r>
            <w:r>
              <w:rPr>
                <w:sz w:val="18"/>
                <w:szCs w:val="18"/>
              </w:rPr>
              <w:t>r</w:t>
            </w:r>
            <w:r w:rsidRPr="00902055">
              <w:rPr>
                <w:sz w:val="18"/>
                <w:szCs w:val="18"/>
              </w:rPr>
              <w:t xml:space="preserve"> y valida</w:t>
            </w:r>
            <w:r>
              <w:rPr>
                <w:sz w:val="18"/>
                <w:szCs w:val="18"/>
              </w:rPr>
              <w:t>r</w:t>
            </w:r>
            <w:r w:rsidRPr="00902055">
              <w:rPr>
                <w:sz w:val="18"/>
                <w:szCs w:val="18"/>
              </w:rPr>
              <w:t>.</w:t>
            </w:r>
          </w:p>
        </w:tc>
      </w:tr>
      <w:tr w:rsidR="00902055" w:rsidRPr="00434958" w14:paraId="68315CED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CC1D27A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2B44113" w14:textId="77777777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2700060" w14:textId="77777777" w:rsidR="00140856" w:rsidRDefault="00140856" w:rsidP="00140856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140856" w:rsidRPr="00434958" w14:paraId="23396B7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DCB16DF" w14:textId="5291C380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140856" w:rsidRPr="00434958" w14:paraId="5FE20CA5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CDC70D8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E0C11A5" w14:textId="039EF592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300DE2E0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1FC56FA3" w14:textId="7AE7AFFE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2557AF64" w14:textId="2FF05C95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331C7E05" w14:textId="671B6101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0653F61" w14:textId="673D21C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F46FD88" w14:textId="5179237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F5397DA" w14:textId="34F5626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44CE06CE" w14:textId="2EE7D571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0EF42A45" w14:textId="3CAB6B02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32F2D658" w14:textId="2915BE12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422972AF" w14:textId="4B217B9D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6D3160D6" w14:textId="1A5CD925" w:rsidR="00902055" w:rsidRDefault="00902055" w:rsidP="00902055">
      <w:pPr>
        <w:autoSpaceDE w:val="0"/>
        <w:autoSpaceDN w:val="0"/>
        <w:adjustRightInd w:val="0"/>
        <w:spacing w:line="240" w:lineRule="auto"/>
        <w:ind w:firstLine="0"/>
      </w:pPr>
    </w:p>
    <w:p w14:paraId="75CD525C" w14:textId="387F35EE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745885E5" w14:textId="7FE785D5" w:rsidR="00140856" w:rsidRDefault="00094C6F" w:rsidP="00140856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377295AB" wp14:editId="27710695">
            <wp:simplePos x="0" y="0"/>
            <wp:positionH relativeFrom="column">
              <wp:posOffset>-54583</wp:posOffset>
            </wp:positionH>
            <wp:positionV relativeFrom="paragraph">
              <wp:posOffset>91081</wp:posOffset>
            </wp:positionV>
            <wp:extent cx="1751027" cy="1065474"/>
            <wp:effectExtent l="0" t="0" r="1905" b="0"/>
            <wp:wrapNone/>
            <wp:docPr id="17" name="Imagen 17" descr="Index of /img/manifiesto/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 of /img/manifiesto/firm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027" cy="10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59F8D" w14:textId="2BF6BB28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6F96935A" w14:textId="66C5F25C" w:rsidR="00140856" w:rsidRDefault="00140856" w:rsidP="00140856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0" locked="0" layoutInCell="1" allowOverlap="1" wp14:anchorId="6E4B9647" wp14:editId="64D107D8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FC733" w14:textId="65FD9D18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2A9E8D6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B563694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1578A7A1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0C3997D" w14:textId="77777777" w:rsidR="00140856" w:rsidRDefault="00140856" w:rsidP="00140856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3CB88152" w14:textId="269889A0" w:rsidR="00140856" w:rsidRDefault="00140856" w:rsidP="000005C9">
      <w:pPr>
        <w:autoSpaceDE w:val="0"/>
        <w:autoSpaceDN w:val="0"/>
        <w:adjustRightInd w:val="0"/>
        <w:spacing w:line="240" w:lineRule="auto"/>
        <w:ind w:firstLine="0"/>
      </w:pPr>
    </w:p>
    <w:p w14:paraId="44E4924C" w14:textId="0FCD38EA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p w14:paraId="4F0D318A" w14:textId="48324E61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p w14:paraId="4CF5B182" w14:textId="08A7B301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E424E8" w:rsidRPr="00434958" w14:paraId="7B93229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F1D482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41727BC2" w14:textId="27C46B81" w:rsidR="00E424E8" w:rsidRPr="00434958" w:rsidRDefault="00FC21BF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C.A.S.E.</w:t>
            </w:r>
          </w:p>
        </w:tc>
        <w:tc>
          <w:tcPr>
            <w:tcW w:w="4297" w:type="dxa"/>
          </w:tcPr>
          <w:p w14:paraId="6002971E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5E6C4B57" w14:textId="0B5D6086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E424E8" w:rsidRPr="00434958" w14:paraId="3E27166F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A300D4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4663962A" w14:textId="7799EA3A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E424E8">
              <w:rPr>
                <w:b w:val="0"/>
                <w:sz w:val="18"/>
                <w:szCs w:val="18"/>
              </w:rPr>
              <w:t>YAREMI NICOL GUTIERREZ RODRIGUEZ</w:t>
            </w:r>
          </w:p>
        </w:tc>
        <w:tc>
          <w:tcPr>
            <w:tcW w:w="4297" w:type="dxa"/>
          </w:tcPr>
          <w:p w14:paraId="7584983B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7AD0FA81" w14:textId="6006199B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</w:tr>
    </w:tbl>
    <w:p w14:paraId="7C9465A1" w14:textId="77777777" w:rsidR="00E424E8" w:rsidRPr="00434958" w:rsidRDefault="00E424E8" w:rsidP="00E424E8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bookmarkStart w:id="0" w:name="_GoBack"/>
      <w:bookmarkEnd w:id="0"/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E424E8" w:rsidRPr="00434958" w14:paraId="657496DC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40BD25D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349223CF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E424E8" w:rsidRPr="00434958" w14:paraId="2D316C07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4CC6DE2" w14:textId="79DDC353" w:rsidR="00E424E8" w:rsidRPr="00434958" w:rsidRDefault="00902055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Funcionales</w:t>
            </w:r>
          </w:p>
        </w:tc>
        <w:tc>
          <w:tcPr>
            <w:tcW w:w="6539" w:type="dxa"/>
          </w:tcPr>
          <w:p w14:paraId="71A04985" w14:textId="0CB1A9E1" w:rsidR="0023739E" w:rsidRPr="00434958" w:rsidRDefault="00902055" w:rsidP="0023739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unitarias</w:t>
            </w:r>
          </w:p>
        </w:tc>
      </w:tr>
      <w:tr w:rsidR="00E424E8" w:rsidRPr="00434958" w14:paraId="717A7ACF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C0A13FF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9ADF41C" w14:textId="495BF42F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integración</w:t>
            </w:r>
          </w:p>
        </w:tc>
      </w:tr>
      <w:tr w:rsidR="00E424E8" w:rsidRPr="00434958" w14:paraId="77E793B2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2C65096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D0E47DD" w14:textId="074140C1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del sistema</w:t>
            </w:r>
          </w:p>
        </w:tc>
      </w:tr>
      <w:tr w:rsidR="00E424E8" w:rsidRPr="00434958" w14:paraId="1A7F95DD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19FD28" w14:textId="77777777" w:rsidR="00E424E8" w:rsidRPr="00902055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6539" w:type="dxa"/>
          </w:tcPr>
          <w:p w14:paraId="2211A8A5" w14:textId="63B691ED" w:rsidR="00E424E8" w:rsidRPr="00902055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902055">
              <w:rPr>
                <w:sz w:val="18"/>
                <w:szCs w:val="16"/>
              </w:rPr>
              <w:t xml:space="preserve">Pruebas </w:t>
            </w:r>
            <w:r>
              <w:rPr>
                <w:sz w:val="18"/>
                <w:szCs w:val="16"/>
              </w:rPr>
              <w:t>de interfaz</w:t>
            </w:r>
          </w:p>
        </w:tc>
      </w:tr>
      <w:tr w:rsidR="00E424E8" w:rsidRPr="00434958" w14:paraId="4DAAC67D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A5038C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485D78A" w14:textId="25E8E766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aceptación</w:t>
            </w:r>
          </w:p>
        </w:tc>
      </w:tr>
      <w:tr w:rsidR="00E424E8" w:rsidRPr="00434958" w14:paraId="32A2DC77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8D7EE8" w14:textId="665B3340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6E4A476C" w14:textId="3BE0CF75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seguridad</w:t>
            </w:r>
          </w:p>
        </w:tc>
      </w:tr>
      <w:tr w:rsidR="00902055" w:rsidRPr="00434958" w14:paraId="185CB893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CF0A02B" w14:textId="53C9FFF5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No Funcionales</w:t>
            </w:r>
          </w:p>
        </w:tc>
        <w:tc>
          <w:tcPr>
            <w:tcW w:w="6539" w:type="dxa"/>
          </w:tcPr>
          <w:p w14:paraId="263D4A6B" w14:textId="31D8901A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rendimiento</w:t>
            </w:r>
          </w:p>
        </w:tc>
      </w:tr>
      <w:tr w:rsidR="00902055" w:rsidRPr="00434958" w14:paraId="5D62824E" w14:textId="77777777" w:rsidTr="00443E3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821A0B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D205B7B" w14:textId="5C1CFB34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carga</w:t>
            </w:r>
          </w:p>
        </w:tc>
      </w:tr>
      <w:tr w:rsidR="00902055" w:rsidRPr="00434958" w14:paraId="20AF58C8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72DD7A8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24B72266" w14:textId="7D6EF9AC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usabilidad</w:t>
            </w:r>
          </w:p>
        </w:tc>
      </w:tr>
      <w:tr w:rsidR="00902055" w:rsidRPr="00434958" w14:paraId="0A3D9258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1EDAD34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161A4E61" w14:textId="5066DBB6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confiabilidad</w:t>
            </w:r>
          </w:p>
        </w:tc>
      </w:tr>
      <w:tr w:rsidR="00902055" w:rsidRPr="00434958" w14:paraId="52C87CAB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723FFCD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3B194067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938DF84" w14:textId="77777777" w:rsidR="00E424E8" w:rsidRDefault="00E424E8" w:rsidP="00E424E8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E424E8" w:rsidRPr="00434958" w14:paraId="2B0A5C5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25E3B102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E424E8" w:rsidRPr="00434958" w14:paraId="5D461C9D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47853B70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5C4A693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443732B0" w14:textId="1507B7BA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64200F8B" w14:textId="3D013172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71D2B61B" w14:textId="3BA125E4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30376DE0" w14:textId="597F003E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78392A81" w14:textId="44208ADA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564165E1" w14:textId="05D9F008" w:rsidR="00902055" w:rsidRDefault="00902055" w:rsidP="00E424E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80768" behindDoc="0" locked="0" layoutInCell="1" allowOverlap="1" wp14:anchorId="39475102" wp14:editId="2C26FD2C">
            <wp:simplePos x="0" y="0"/>
            <wp:positionH relativeFrom="column">
              <wp:posOffset>72749</wp:posOffset>
            </wp:positionH>
            <wp:positionV relativeFrom="paragraph">
              <wp:posOffset>91348</wp:posOffset>
            </wp:positionV>
            <wp:extent cx="1518699" cy="1305621"/>
            <wp:effectExtent l="0" t="0" r="5715" b="8890"/>
            <wp:wrapNone/>
            <wp:docPr id="16" name="Imagen 16" descr="Blackp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pin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99" cy="13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06940" w14:textId="357261DA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68F27186" w14:textId="7894F723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7FA0124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0D0A854B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9744" behindDoc="0" locked="0" layoutInCell="1" allowOverlap="1" wp14:anchorId="0163E426" wp14:editId="703430BC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83F19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C898C68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03DC41F5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3DB151E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248ADA9F" w14:textId="60DD7BDF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sectPr w:rsidR="00E424E8" w:rsidSect="00E847F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F18F5" w14:textId="77777777" w:rsidR="00F5152A" w:rsidRDefault="00F5152A">
      <w:pPr>
        <w:spacing w:line="240" w:lineRule="auto"/>
      </w:pPr>
      <w:r>
        <w:separator/>
      </w:r>
    </w:p>
  </w:endnote>
  <w:endnote w:type="continuationSeparator" w:id="0">
    <w:p w14:paraId="628AA2CD" w14:textId="77777777" w:rsidR="00F5152A" w:rsidRDefault="00F51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5C7B" w14:textId="77777777"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52ECA" w14:textId="77777777" w:rsidR="00F5152A" w:rsidRDefault="00F5152A">
      <w:pPr>
        <w:spacing w:line="240" w:lineRule="auto"/>
      </w:pPr>
      <w:r>
        <w:separator/>
      </w:r>
    </w:p>
  </w:footnote>
  <w:footnote w:type="continuationSeparator" w:id="0">
    <w:p w14:paraId="70C874C9" w14:textId="77777777" w:rsidR="00F5152A" w:rsidRDefault="00F51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4CEE4" w14:textId="77777777"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58"/>
    <w:rsid w:val="000005C9"/>
    <w:rsid w:val="0003096C"/>
    <w:rsid w:val="00094C6F"/>
    <w:rsid w:val="00117501"/>
    <w:rsid w:val="00133425"/>
    <w:rsid w:val="00140856"/>
    <w:rsid w:val="001C3FE9"/>
    <w:rsid w:val="001E040C"/>
    <w:rsid w:val="002013E3"/>
    <w:rsid w:val="0023739E"/>
    <w:rsid w:val="002A3FBA"/>
    <w:rsid w:val="002D7497"/>
    <w:rsid w:val="002E7216"/>
    <w:rsid w:val="0036476E"/>
    <w:rsid w:val="003B5314"/>
    <w:rsid w:val="003C663A"/>
    <w:rsid w:val="00415701"/>
    <w:rsid w:val="00434958"/>
    <w:rsid w:val="00553102"/>
    <w:rsid w:val="00586199"/>
    <w:rsid w:val="005906BC"/>
    <w:rsid w:val="0069624D"/>
    <w:rsid w:val="007009DD"/>
    <w:rsid w:val="00700AC5"/>
    <w:rsid w:val="00755516"/>
    <w:rsid w:val="0079556A"/>
    <w:rsid w:val="007A0E7E"/>
    <w:rsid w:val="007D3ABF"/>
    <w:rsid w:val="00845E0E"/>
    <w:rsid w:val="008963F1"/>
    <w:rsid w:val="008B114E"/>
    <w:rsid w:val="00902055"/>
    <w:rsid w:val="0091011A"/>
    <w:rsid w:val="009640D7"/>
    <w:rsid w:val="00972130"/>
    <w:rsid w:val="0099794C"/>
    <w:rsid w:val="00A64B5C"/>
    <w:rsid w:val="00AC0F82"/>
    <w:rsid w:val="00B91111"/>
    <w:rsid w:val="00BA22EF"/>
    <w:rsid w:val="00BB0DB0"/>
    <w:rsid w:val="00C33A89"/>
    <w:rsid w:val="00C503ED"/>
    <w:rsid w:val="00CD54E9"/>
    <w:rsid w:val="00CF35EC"/>
    <w:rsid w:val="00D43CDE"/>
    <w:rsid w:val="00D6474A"/>
    <w:rsid w:val="00D819AA"/>
    <w:rsid w:val="00D85250"/>
    <w:rsid w:val="00DD21E8"/>
    <w:rsid w:val="00DE35FD"/>
    <w:rsid w:val="00E424E8"/>
    <w:rsid w:val="00E677BB"/>
    <w:rsid w:val="00E71991"/>
    <w:rsid w:val="00EA2389"/>
    <w:rsid w:val="00EB2234"/>
    <w:rsid w:val="00EC11A7"/>
    <w:rsid w:val="00F5152A"/>
    <w:rsid w:val="00FC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50A"/>
  <w15:chartTrackingRefBased/>
  <w15:docId w15:val="{8DFDFC35-9773-4EE7-8794-3DA5199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decuadrcula4-nfasis5">
    <w:name w:val="Grid Table 4 Accent 5"/>
    <w:basedOn w:val="Tablanormal"/>
    <w:uiPriority w:val="49"/>
    <w:rsid w:val="004349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ga\Downloads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244</TotalTime>
  <Pages>7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Victor Galvan</cp:lastModifiedBy>
  <cp:revision>17</cp:revision>
  <dcterms:created xsi:type="dcterms:W3CDTF">2022-02-16T01:50:00Z</dcterms:created>
  <dcterms:modified xsi:type="dcterms:W3CDTF">2022-11-07T23:54:00Z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2022-11-01T21:06:48Z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3eba314c-4521-4993-8068-5ddfb2fc67db</vt:lpwstr>
  </property>
  <property fmtid="{D5CDD505-2E9C-101B-9397-08002B2CF9AE}" pid="7" name="MSIP_Label_defa4170-0d19-0005-0004-bc88714345d2_ActionId">
    <vt:lpwstr>c4e74f72-7da9-4c5b-8867-5dbdf06a35ef</vt:lpwstr>
  </property>
  <property fmtid="{D5CDD505-2E9C-101B-9397-08002B2CF9AE}" pid="8" name="MSIP_Label_defa4170-0d19-0005-0004-bc88714345d2_ContentBits">
    <vt:lpwstr>0</vt:lpwstr>
  </property>
</Properties>
</file>